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5D" w:rsidRPr="00842B3B" w:rsidRDefault="00BC695D">
      <w:pPr>
        <w:rPr>
          <w:rFonts w:ascii="Times New Roman" w:hAnsi="Times New Roman"/>
          <w:b/>
          <w:color w:val="000000"/>
          <w:sz w:val="32"/>
          <w:szCs w:val="32"/>
          <w:lang w:eastAsia="en-IE"/>
        </w:rPr>
      </w:pPr>
      <w:r w:rsidRPr="00842B3B">
        <w:rPr>
          <w:rFonts w:ascii="Times New Roman" w:hAnsi="Times New Roman"/>
          <w:b/>
          <w:color w:val="000000"/>
          <w:sz w:val="32"/>
          <w:szCs w:val="32"/>
          <w:lang w:eastAsia="en-IE"/>
        </w:rPr>
        <w:t>Workshop Week 10</w:t>
      </w:r>
    </w:p>
    <w:p w:rsidR="00BC695D" w:rsidRPr="00842B3B" w:rsidRDefault="00BC695D" w:rsidP="00842B3B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lang w:eastAsia="en-IE"/>
        </w:rPr>
      </w:pPr>
      <w:r w:rsidRPr="00842B3B">
        <w:rPr>
          <w:rFonts w:ascii="Times New Roman" w:hAnsi="Times New Roman"/>
          <w:b/>
          <w:color w:val="000000"/>
          <w:sz w:val="28"/>
          <w:szCs w:val="28"/>
          <w:lang w:eastAsia="en-IE"/>
        </w:rPr>
        <w:t xml:space="preserve">Function Output as a data object </w:t>
      </w:r>
    </w:p>
    <w:p w:rsidR="00BC695D" w:rsidRDefault="00BC695D" w:rsidP="00842B3B">
      <w:pPr>
        <w:spacing w:after="240" w:line="240" w:lineRule="auto"/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Recall the t-test on our simulated data from last week, rolling a die 100 times.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0A0"/>
      </w:tblPr>
      <w:tblGrid>
        <w:gridCol w:w="9242"/>
      </w:tblGrid>
      <w:tr w:rsidR="00BC695D" w:rsidRPr="00F67777" w:rsidTr="001D4FBA">
        <w:tc>
          <w:tcPr>
            <w:tcW w:w="9242" w:type="dxa"/>
            <w:shd w:val="clear" w:color="auto" w:fill="EFD3D2"/>
          </w:tcPr>
          <w:p w:rsidR="00BC695D" w:rsidRDefault="00BC695D" w:rsidP="001D4FB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## Initialize variables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die = 1:6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N=100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## Calculations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x=sample(die,N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, replace=TRUE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  <w:p w:rsidR="00BC695D" w:rsidRPr="009C0B27" w:rsidRDefault="00BC695D" w:rsidP="001D4FB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  <w:r w:rsidRPr="00F67777">
              <w:rPr>
                <w:rFonts w:ascii="Courier New" w:hAnsi="Courier New" w:cs="Courier New"/>
                <w:b/>
                <w:sz w:val="24"/>
                <w:szCs w:val="24"/>
              </w:rPr>
              <w:t>.test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(x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,mu=3.5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</w:tbl>
    <w:p w:rsidR="00BC695D" w:rsidRDefault="00BC695D" w:rsidP="00842B3B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 w:rsidRPr="00842B3B">
        <w:rPr>
          <w:rFonts w:ascii="Times New Roman" w:hAnsi="Times New Roman"/>
          <w:color w:val="000000"/>
          <w:sz w:val="28"/>
          <w:szCs w:val="28"/>
          <w:lang w:eastAsia="en-IE"/>
        </w:rPr>
        <w:t>Lets save the output of this test</w:t>
      </w:r>
      <w:r>
        <w:rPr>
          <w:rFonts w:ascii="Times New Roman" w:hAnsi="Times New Roman"/>
          <w:color w:val="000000"/>
          <w:sz w:val="28"/>
          <w:szCs w:val="28"/>
          <w:lang w:eastAsia="en-IE"/>
        </w:rPr>
        <w:t xml:space="preserve">. Use the following commands to understand how this output is structured; </w:t>
      </w:r>
      <w:r w:rsidRPr="00842B3B">
        <w:rPr>
          <w:rFonts w:ascii="Courier New" w:hAnsi="Courier New" w:cs="Courier New"/>
          <w:b/>
          <w:sz w:val="24"/>
          <w:szCs w:val="24"/>
        </w:rPr>
        <w:t>class(),  names(), str(), summary(),dim().</w:t>
      </w:r>
    </w:p>
    <w:p w:rsidR="00BC695D" w:rsidRPr="00842B3B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(In this case, some will return “null” as their output)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0A0"/>
      </w:tblPr>
      <w:tblGrid>
        <w:gridCol w:w="9242"/>
      </w:tblGrid>
      <w:tr w:rsidR="00BC695D" w:rsidRPr="00F67777" w:rsidTr="001D4FBA">
        <w:tc>
          <w:tcPr>
            <w:tcW w:w="9242" w:type="dxa"/>
            <w:shd w:val="clear" w:color="auto" w:fill="EFD3D2"/>
          </w:tcPr>
          <w:p w:rsidR="00BC695D" w:rsidRPr="009C0B27" w:rsidRDefault="00BC695D" w:rsidP="00842B3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OUT = t</w:t>
            </w:r>
            <w:r w:rsidRPr="00F67777">
              <w:rPr>
                <w:rFonts w:ascii="Courier New" w:hAnsi="Courier New" w:cs="Courier New"/>
                <w:b/>
                <w:sz w:val="24"/>
                <w:szCs w:val="24"/>
              </w:rPr>
              <w:t>.test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(x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,mu=3.5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</w:tbl>
    <w:p w:rsidR="00BC695D" w:rsidRDefault="00BC695D"/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 w:rsidRPr="00842B3B">
        <w:rPr>
          <w:rFonts w:ascii="Times New Roman" w:hAnsi="Times New Roman"/>
          <w:color w:val="000000"/>
          <w:sz w:val="28"/>
          <w:szCs w:val="28"/>
          <w:lang w:eastAsia="en-IE"/>
        </w:rPr>
        <w:t>On your submission page, write down the first 5 component names for this data object.</w:t>
      </w: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Try accessing this components using the “$” operator.</w:t>
      </w:r>
    </w:p>
    <w:p w:rsidR="00BC695D" w:rsidRPr="00101908" w:rsidRDefault="00BC695D" w:rsidP="0010190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lang w:eastAsia="en-IE"/>
        </w:rPr>
      </w:pPr>
      <w:r w:rsidRPr="00101908">
        <w:rPr>
          <w:rFonts w:ascii="Times New Roman" w:hAnsi="Times New Roman"/>
          <w:b/>
          <w:color w:val="000000"/>
          <w:sz w:val="28"/>
          <w:szCs w:val="28"/>
          <w:lang w:eastAsia="en-IE"/>
        </w:rPr>
        <w:t>Outlier Analysis (Correlation)</w:t>
      </w: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Lets us perform the correlation analysis again, this time omitting the 9</w:t>
      </w:r>
      <w:r w:rsidRPr="00101908">
        <w:rPr>
          <w:rFonts w:ascii="Times New Roman" w:hAnsi="Times New Roman"/>
          <w:color w:val="000000"/>
          <w:sz w:val="28"/>
          <w:szCs w:val="28"/>
          <w:vertAlign w:val="superscript"/>
          <w:lang w:eastAsia="en-IE"/>
        </w:rPr>
        <w:t>th</w:t>
      </w:r>
      <w:r>
        <w:rPr>
          <w:rFonts w:ascii="Times New Roman" w:hAnsi="Times New Roman"/>
          <w:color w:val="000000"/>
          <w:sz w:val="28"/>
          <w:szCs w:val="28"/>
          <w:lang w:eastAsia="en-IE"/>
        </w:rPr>
        <w:t xml:space="preserve"> case.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0A0"/>
      </w:tblPr>
      <w:tblGrid>
        <w:gridCol w:w="9242"/>
      </w:tblGrid>
      <w:tr w:rsidR="00BC695D" w:rsidRPr="00F67777" w:rsidTr="001D4FBA">
        <w:tc>
          <w:tcPr>
            <w:tcW w:w="9242" w:type="dxa"/>
            <w:shd w:val="clear" w:color="auto" w:fill="EFD3D2"/>
          </w:tcPr>
          <w:p w:rsidR="00BC695D" w:rsidRPr="009C0B27" w:rsidRDefault="00BC695D" w:rsidP="0010190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cor.test(</w:t>
            </w:r>
            <w:r w:rsidRPr="00DC389B">
              <w:rPr>
                <w:rFonts w:ascii="Courier New" w:hAnsi="Courier New" w:cs="Courier New"/>
                <w:b/>
                <w:sz w:val="24"/>
                <w:szCs w:val="24"/>
              </w:rPr>
              <w:t>immer$Y1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[-9],</w:t>
            </w:r>
            <w:r w:rsidRPr="00DC389B">
              <w:rPr>
                <w:rFonts w:ascii="Courier New" w:hAnsi="Courier New" w:cs="Courier New"/>
                <w:b/>
                <w:sz w:val="24"/>
                <w:szCs w:val="24"/>
              </w:rPr>
              <w:t>immer$Y2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[-9])</w:t>
            </w:r>
          </w:p>
        </w:tc>
      </w:tr>
    </w:tbl>
    <w:p w:rsidR="00BC695D" w:rsidRDefault="00BC695D" w:rsidP="00101908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What is the outcome of this procedure ( i.e. what is the p-value?)</w:t>
      </w: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  <w:r>
        <w:rPr>
          <w:rFonts w:ascii="Times New Roman" w:hAnsi="Times New Roman"/>
          <w:color w:val="000000"/>
          <w:sz w:val="28"/>
          <w:szCs w:val="28"/>
          <w:lang w:eastAsia="en-IE"/>
        </w:rPr>
        <w:t>Also write down on your submission page the confidence interval.</w:t>
      </w: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p w:rsidR="00BC695D" w:rsidRDefault="00BC695D">
      <w:pPr>
        <w:rPr>
          <w:rFonts w:ascii="Times New Roman" w:hAnsi="Times New Roman"/>
          <w:color w:val="000000"/>
          <w:sz w:val="28"/>
          <w:szCs w:val="28"/>
          <w:lang w:eastAsia="en-IE"/>
        </w:rPr>
      </w:pPr>
    </w:p>
    <w:sectPr w:rsidR="00BC695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C65"/>
    <w:multiLevelType w:val="hybridMultilevel"/>
    <w:tmpl w:val="AE4C3D62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4DB1C92"/>
    <w:multiLevelType w:val="hybridMultilevel"/>
    <w:tmpl w:val="AE4C3D62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72F27E3"/>
    <w:multiLevelType w:val="hybridMultilevel"/>
    <w:tmpl w:val="AE4C3D62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B3B"/>
    <w:rsid w:val="00101908"/>
    <w:rsid w:val="00133B9E"/>
    <w:rsid w:val="001348FA"/>
    <w:rsid w:val="001B506A"/>
    <w:rsid w:val="001C5319"/>
    <w:rsid w:val="001D4FBA"/>
    <w:rsid w:val="002A7E08"/>
    <w:rsid w:val="003759B8"/>
    <w:rsid w:val="004254FA"/>
    <w:rsid w:val="005A224E"/>
    <w:rsid w:val="00652B57"/>
    <w:rsid w:val="00660B99"/>
    <w:rsid w:val="006E7F63"/>
    <w:rsid w:val="007C40A0"/>
    <w:rsid w:val="00841181"/>
    <w:rsid w:val="00842B3B"/>
    <w:rsid w:val="00913D36"/>
    <w:rsid w:val="009163EA"/>
    <w:rsid w:val="00927504"/>
    <w:rsid w:val="009C0B27"/>
    <w:rsid w:val="009E5E8E"/>
    <w:rsid w:val="00AE54DA"/>
    <w:rsid w:val="00AF3D6A"/>
    <w:rsid w:val="00AF75BE"/>
    <w:rsid w:val="00BB0539"/>
    <w:rsid w:val="00BC695D"/>
    <w:rsid w:val="00BE3187"/>
    <w:rsid w:val="00C9680D"/>
    <w:rsid w:val="00D9197A"/>
    <w:rsid w:val="00DB1BC1"/>
    <w:rsid w:val="00DB2F3A"/>
    <w:rsid w:val="00DC389B"/>
    <w:rsid w:val="00E714F9"/>
    <w:rsid w:val="00F67777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2B3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019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rsid w:val="0010190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9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268</TotalTime>
  <Pages>2</Pages>
  <Words>133</Words>
  <Characters>763</Characters>
  <Application>Microsoft Office Outlook</Application>
  <DocSecurity>0</DocSecurity>
  <Lines>0</Lines>
  <Paragraphs>0</Paragraphs>
  <ScaleCrop>false</ScaleCrop>
  <Company>University of Limerick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2012-03-28T07:19:00Z</dcterms:created>
  <dcterms:modified xsi:type="dcterms:W3CDTF">2013-02-24T22:58:00Z</dcterms:modified>
</cp:coreProperties>
</file>